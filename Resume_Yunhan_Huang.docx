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815F" w14:textId="29AE298C" w:rsidR="00394A6D" w:rsidRPr="00845C7A" w:rsidRDefault="0069553E">
      <w:pPr>
        <w:pStyle w:val="Title"/>
        <w:rPr>
          <w:b/>
          <w:bCs/>
        </w:rPr>
      </w:pPr>
      <w:sdt>
        <w:sdtPr>
          <w:rPr>
            <w:b/>
            <w:bCs/>
          </w:rPr>
          <w:alias w:val="Enter your name:"/>
          <w:tag w:val=""/>
          <w:id w:val="-328297061"/>
          <w:placeholder>
            <w:docPart w:val="2556715E039C4680ADB72C1562E5089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8511DE" w:rsidRPr="00845C7A">
            <w:rPr>
              <w:b/>
              <w:bCs/>
            </w:rPr>
            <w:t>Yunhan Huang</w:t>
          </w:r>
        </w:sdtContent>
      </w:sdt>
    </w:p>
    <w:p w14:paraId="5D8418AF" w14:textId="6626F7E2" w:rsidR="007854C1" w:rsidRDefault="008511DE" w:rsidP="007854C1">
      <w:r>
        <w:t>307 Montefiore Street</w:t>
      </w:r>
      <w:r w:rsidR="00CC75DB">
        <w:t xml:space="preserve">, </w:t>
      </w:r>
      <w:r>
        <w:t>West Lafayette, IN 47905</w:t>
      </w:r>
      <w:r w:rsidR="007D00B3">
        <w:t> | </w:t>
      </w:r>
      <w:r>
        <w:t>(757)837-1409</w:t>
      </w:r>
      <w:r w:rsidR="007D00B3">
        <w:t> | </w:t>
      </w:r>
      <w:hyperlink r:id="rId7" w:history="1">
        <w:r w:rsidR="007854C1" w:rsidRPr="008C1A66">
          <w:rPr>
            <w:rStyle w:val="Hyperlink"/>
          </w:rPr>
          <w:t>yunhanhuang.work@gmail.com</w:t>
        </w:r>
      </w:hyperlink>
    </w:p>
    <w:sdt>
      <w:sdtPr>
        <w:alias w:val="Education:"/>
        <w:tag w:val="Education:"/>
        <w:id w:val="1513793667"/>
        <w:placeholder>
          <w:docPart w:val="CDFD566B544C473EBB525E86ECCCDB50"/>
        </w:placeholder>
        <w:temporary/>
        <w:showingPlcHdr/>
        <w15:appearance w15:val="hidden"/>
      </w:sdtPr>
      <w:sdtEndPr/>
      <w:sdtContent>
        <w:p w14:paraId="719C27C4" w14:textId="77777777" w:rsidR="00394A6D" w:rsidRDefault="007D00B3">
          <w:pPr>
            <w:pStyle w:val="Heading1"/>
          </w:pPr>
          <w:r w:rsidRPr="008511DE">
            <w:rPr>
              <w:color w:val="006699"/>
            </w:rPr>
            <w:t>Education</w:t>
          </w:r>
        </w:p>
      </w:sdtContent>
    </w:sdt>
    <w:p w14:paraId="0EAE7401" w14:textId="3637A32A" w:rsidR="00394A6D" w:rsidRDefault="00E41BB2">
      <w:pPr>
        <w:pStyle w:val="Heading2"/>
      </w:pPr>
      <w:r>
        <w:t>Purdue University Main Campus, West LAfayette</w:t>
      </w:r>
      <w:r>
        <w:tab/>
      </w:r>
      <w:r>
        <w:tab/>
      </w:r>
      <w:r>
        <w:tab/>
      </w:r>
      <w:r>
        <w:tab/>
        <w:t>AUG. 2019 – MAY 2023</w:t>
      </w:r>
    </w:p>
    <w:p w14:paraId="55A5101F" w14:textId="6E3D4CAA" w:rsidR="00394A6D" w:rsidRPr="00ED2B53" w:rsidRDefault="00E41BB2" w:rsidP="00E41BB2">
      <w:pPr>
        <w:pStyle w:val="ListBullet"/>
        <w:numPr>
          <w:ilvl w:val="0"/>
          <w:numId w:val="0"/>
        </w:numPr>
        <w:ind w:left="360" w:hanging="360"/>
        <w:rPr>
          <w:i/>
          <w:iCs/>
        </w:rPr>
      </w:pPr>
      <w:r w:rsidRPr="00ED2B53">
        <w:rPr>
          <w:i/>
          <w:iCs/>
        </w:rPr>
        <w:t>B.S. in Computer Science</w:t>
      </w:r>
    </w:p>
    <w:p w14:paraId="40B2FC1C" w14:textId="6DA058E5" w:rsidR="00E41BB2" w:rsidRPr="00ED2B53" w:rsidRDefault="00E41BB2" w:rsidP="00E41BB2">
      <w:pPr>
        <w:pStyle w:val="ListBullet"/>
        <w:numPr>
          <w:ilvl w:val="0"/>
          <w:numId w:val="0"/>
        </w:numPr>
        <w:ind w:left="360" w:hanging="360"/>
        <w:rPr>
          <w:i/>
          <w:iCs/>
        </w:rPr>
      </w:pPr>
      <w:r w:rsidRPr="00ED2B53">
        <w:rPr>
          <w:i/>
          <w:iCs/>
        </w:rPr>
        <w:t>B.S. in Game Design and Development</w:t>
      </w:r>
    </w:p>
    <w:p w14:paraId="38685339" w14:textId="7762F5F9" w:rsidR="00394A6D" w:rsidRDefault="00E41BB2" w:rsidP="00DD4208">
      <w:pPr>
        <w:pStyle w:val="ListBullet"/>
      </w:pPr>
      <w:r w:rsidRPr="00ED2B53">
        <w:rPr>
          <w:b/>
          <w:bCs/>
        </w:rPr>
        <w:t>Cumulative</w:t>
      </w:r>
      <w:r>
        <w:t xml:space="preserve"> GPA: 3.</w:t>
      </w:r>
      <w:r w:rsidR="001807CE">
        <w:t>74</w:t>
      </w:r>
      <w:r>
        <w:t>/4.0</w:t>
      </w:r>
    </w:p>
    <w:p w14:paraId="154D8302" w14:textId="72D17709" w:rsidR="00394A6D" w:rsidRDefault="0069553E">
      <w:pPr>
        <w:pStyle w:val="ListBullet"/>
      </w:pPr>
      <w:sdt>
        <w:sdtPr>
          <w:alias w:val="Related coursework:"/>
          <w:tag w:val="Related coursework:"/>
          <w:id w:val="879673472"/>
          <w:placeholder>
            <w:docPart w:val="1980EBAEABA542B7BFEB8F2403DF96FC"/>
          </w:placeholder>
          <w:temporary/>
          <w:showingPlcHdr/>
          <w15:appearance w15:val="hidden"/>
        </w:sdtPr>
        <w:sdtEndPr/>
        <w:sdtContent>
          <w:r w:rsidR="00D33143" w:rsidRPr="00ED2B53">
            <w:rPr>
              <w:b/>
              <w:bCs/>
            </w:rPr>
            <w:t>Related coursework</w:t>
          </w:r>
        </w:sdtContent>
      </w:sdt>
      <w:r w:rsidR="007D00B3">
        <w:t xml:space="preserve">: </w:t>
      </w:r>
      <w:r w:rsidR="005A7E54">
        <w:t>Object-Oriented Programming with Java</w:t>
      </w:r>
      <w:r w:rsidR="00ED2B53">
        <w:t>, C programming Language, Discrete Mathematics</w:t>
      </w:r>
      <w:r w:rsidR="002E2DAF">
        <w:t>, Computer Architecture, Data Structure and Algorithm</w:t>
      </w:r>
      <w:r w:rsidR="00ED2B53">
        <w:t>; Computer Graphic Programming, Computer Animation, 3D Modeling in Maya, Game Development</w:t>
      </w:r>
    </w:p>
    <w:p w14:paraId="573ADBEC" w14:textId="366C8821" w:rsidR="00AB7740" w:rsidRDefault="00AB7740">
      <w:pPr>
        <w:pStyle w:val="ListBullet"/>
      </w:pPr>
      <w:r>
        <w:t xml:space="preserve">Dean’s List at Purdue Polytechnic Institute </w:t>
      </w:r>
    </w:p>
    <w:sdt>
      <w:sdtPr>
        <w:alias w:val="Experience:"/>
        <w:tag w:val="Experience:"/>
        <w:id w:val="1494989950"/>
        <w:placeholder>
          <w:docPart w:val="5D32486BC85141B79E6C10E745C254E1"/>
        </w:placeholder>
        <w:temporary/>
        <w:showingPlcHdr/>
        <w15:appearance w15:val="hidden"/>
      </w:sdtPr>
      <w:sdtEndPr/>
      <w:sdtContent>
        <w:p w14:paraId="6106FF12" w14:textId="32D25BA0" w:rsidR="007854C1" w:rsidRDefault="007854C1" w:rsidP="007854C1">
          <w:pPr>
            <w:pStyle w:val="Heading1"/>
          </w:pPr>
          <w:r w:rsidRPr="008511DE">
            <w:rPr>
              <w:color w:val="006699"/>
            </w:rPr>
            <w:t>Experience</w:t>
          </w:r>
        </w:p>
      </w:sdtContent>
    </w:sdt>
    <w:p w14:paraId="4B11D9F9" w14:textId="24F39ED4" w:rsidR="007854C1" w:rsidRDefault="007854C1" w:rsidP="007854C1">
      <w:pPr>
        <w:pStyle w:val="Heading2"/>
      </w:pPr>
      <w:r>
        <w:t>Undergraduate Research Assitnat | Kihara lab Purdue university | Aug 2021 – Present</w:t>
      </w:r>
    </w:p>
    <w:p w14:paraId="33260842" w14:textId="51CB5931" w:rsidR="007C2823" w:rsidRDefault="00C91942" w:rsidP="007C2823">
      <w:pPr>
        <w:pStyle w:val="ListBullet"/>
      </w:pPr>
      <w:r>
        <w:t xml:space="preserve">Data dimensionality reduction </w:t>
      </w:r>
      <w:r w:rsidR="00A36925">
        <w:t xml:space="preserve">on protein data bank entries using </w:t>
      </w:r>
      <w:r w:rsidR="00CF43ED">
        <w:t>Python</w:t>
      </w:r>
      <w:r w:rsidR="00054098">
        <w:t>, and analyze the relationship between protein shapes and other protein attributes</w:t>
      </w:r>
    </w:p>
    <w:p w14:paraId="48FF8349" w14:textId="1F3E7CEE" w:rsidR="00054098" w:rsidRDefault="00054098" w:rsidP="007854C1">
      <w:pPr>
        <w:pStyle w:val="ListBullet"/>
      </w:pPr>
      <w:r>
        <w:t xml:space="preserve">Implemented 3D computer graphic in web browser </w:t>
      </w:r>
      <w:r w:rsidR="007C2823">
        <w:t xml:space="preserve">using Three.js to build user interactable website for the </w:t>
      </w:r>
      <w:r w:rsidR="00957D6A">
        <w:t xml:space="preserve">protein data after dimensionality reduction with </w:t>
      </w:r>
      <w:r w:rsidR="005A7E54">
        <w:t xml:space="preserve">PCA and </w:t>
      </w:r>
      <w:r w:rsidR="00957D6A">
        <w:t>UMAP.</w:t>
      </w:r>
    </w:p>
    <w:sdt>
      <w:sdtPr>
        <w:alias w:val="Skills &amp; Abilities:"/>
        <w:tag w:val="Skills &amp; Abilities:"/>
        <w:id w:val="495469907"/>
        <w:placeholder>
          <w:docPart w:val="8B2BD52875644481B74992E956A8338E"/>
        </w:placeholder>
        <w:temporary/>
        <w:showingPlcHdr/>
        <w15:appearance w15:val="hidden"/>
      </w:sdtPr>
      <w:sdtEndPr/>
      <w:sdtContent>
        <w:p w14:paraId="303F2A5B" w14:textId="77777777" w:rsidR="00394A6D" w:rsidRDefault="007D00B3">
          <w:pPr>
            <w:pStyle w:val="Heading1"/>
          </w:pPr>
          <w:r w:rsidRPr="008511DE">
            <w:rPr>
              <w:color w:val="006699"/>
            </w:rPr>
            <w:t>Skills &amp; Abilities</w:t>
          </w:r>
        </w:p>
      </w:sdtContent>
    </w:sdt>
    <w:p w14:paraId="0248B72F" w14:textId="1C42A105" w:rsidR="00394A6D" w:rsidRDefault="00ED2B53">
      <w:pPr>
        <w:pStyle w:val="Heading2"/>
      </w:pPr>
      <w:r>
        <w:t>Programming</w:t>
      </w:r>
    </w:p>
    <w:p w14:paraId="3AA83C8C" w14:textId="0CA945F9" w:rsidR="00394A6D" w:rsidRDefault="007C2823">
      <w:pPr>
        <w:pStyle w:val="ListBullet"/>
      </w:pPr>
      <w:r>
        <w:rPr>
          <w:b/>
          <w:bCs/>
        </w:rPr>
        <w:t xml:space="preserve">Programming </w:t>
      </w:r>
      <w:r w:rsidR="00FC5377" w:rsidRPr="00A45AA2">
        <w:rPr>
          <w:b/>
          <w:bCs/>
        </w:rPr>
        <w:t>Language</w:t>
      </w:r>
      <w:r w:rsidR="00FC5377">
        <w:t xml:space="preserve">: Java, C/C++, </w:t>
      </w:r>
      <w:r w:rsidR="00642BEC">
        <w:t>Python, JavaScript, HTML/CSS</w:t>
      </w:r>
    </w:p>
    <w:p w14:paraId="2376146E" w14:textId="09C542E9" w:rsidR="00A45AA2" w:rsidRDefault="00A45AA2">
      <w:pPr>
        <w:pStyle w:val="ListBullet"/>
      </w:pPr>
      <w:r w:rsidRPr="00A45AA2">
        <w:rPr>
          <w:b/>
          <w:bCs/>
        </w:rPr>
        <w:t>Toolkit</w:t>
      </w:r>
      <w:r w:rsidR="007C2823">
        <w:rPr>
          <w:b/>
          <w:bCs/>
        </w:rPr>
        <w:t>/Frameworks</w:t>
      </w:r>
      <w:r>
        <w:t>: (Python) Numpy, Scikit Lean</w:t>
      </w:r>
      <w:r w:rsidR="007C2823">
        <w:t>, UMAP</w:t>
      </w:r>
      <w:r>
        <w:t>, RAPIDS, Matlibplot, Pandas; (JavaScript) Three.js</w:t>
      </w:r>
      <w:r w:rsidR="007C2823">
        <w:t>;</w:t>
      </w:r>
      <w:r w:rsidR="006E1817">
        <w:t xml:space="preserve"> (Platforms)</w:t>
      </w:r>
      <w:r w:rsidR="007C2823">
        <w:t xml:space="preserve"> Git, Linux, Google Colab. </w:t>
      </w:r>
    </w:p>
    <w:p w14:paraId="7A6707D2" w14:textId="4AAA0A01" w:rsidR="00AB7740" w:rsidRDefault="00A45AA2" w:rsidP="00A45AA2">
      <w:pPr>
        <w:pStyle w:val="ListBullet"/>
      </w:pPr>
      <w:r>
        <w:t>Have a good understanding of Object-Oriented Programming, multithreaded programming, and socket in Java; familiar with composing basic Junit tests and debugging pipeline.</w:t>
      </w:r>
      <w:r w:rsidR="00642BEC">
        <w:t xml:space="preserve"> </w:t>
      </w:r>
    </w:p>
    <w:p w14:paraId="784EA80B" w14:textId="3F640281" w:rsidR="00A45AA2" w:rsidRDefault="00A45AA2" w:rsidP="00A45AA2">
      <w:pPr>
        <w:pStyle w:val="ListBullet"/>
      </w:pPr>
      <w:r>
        <w:t>Decent experience in data visualization (dimensionality reduction</w:t>
      </w:r>
      <w:r w:rsidR="00957D6A">
        <w:t xml:space="preserve"> algorithm: PCA, t-SNE, and UMAP</w:t>
      </w:r>
      <w:r>
        <w:t>) and website building</w:t>
      </w:r>
    </w:p>
    <w:p w14:paraId="6327A2B9" w14:textId="35C16BC1" w:rsidR="00394A6D" w:rsidRDefault="00FC5377">
      <w:pPr>
        <w:pStyle w:val="Heading2"/>
      </w:pPr>
      <w:r>
        <w:t>Game Development</w:t>
      </w:r>
    </w:p>
    <w:p w14:paraId="03E30FF3" w14:textId="40ED6082" w:rsidR="00FC5377" w:rsidRDefault="00FC5377">
      <w:pPr>
        <w:pStyle w:val="ListBullet"/>
      </w:pPr>
      <w:r w:rsidRPr="00C91942">
        <w:rPr>
          <w:b/>
          <w:bCs/>
        </w:rPr>
        <w:t>Modeling Software</w:t>
      </w:r>
      <w:r>
        <w:t>: Autodesk Maya 2020, Zbrush</w:t>
      </w:r>
    </w:p>
    <w:p w14:paraId="5C83FE4A" w14:textId="77777777" w:rsidR="00FC5377" w:rsidRDefault="00FC5377">
      <w:pPr>
        <w:pStyle w:val="ListBullet"/>
      </w:pPr>
      <w:r w:rsidRPr="00C91942">
        <w:rPr>
          <w:b/>
          <w:bCs/>
        </w:rPr>
        <w:t>Game Engine</w:t>
      </w:r>
      <w:r>
        <w:t>: Unreal Engine 4, Unity</w:t>
      </w:r>
    </w:p>
    <w:p w14:paraId="68A91A95" w14:textId="7AEB6017" w:rsidR="007854C1" w:rsidRDefault="00FC5377" w:rsidP="007854C1">
      <w:pPr>
        <w:pStyle w:val="ListBullet"/>
      </w:pPr>
      <w:r>
        <w:t xml:space="preserve">Familiar with game development pipelines and team-working skills </w:t>
      </w:r>
    </w:p>
    <w:sectPr w:rsidR="007854C1" w:rsidSect="00374627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9F792" w14:textId="77777777" w:rsidR="0069553E" w:rsidRDefault="0069553E">
      <w:pPr>
        <w:spacing w:after="0"/>
      </w:pPr>
      <w:r>
        <w:separator/>
      </w:r>
    </w:p>
  </w:endnote>
  <w:endnote w:type="continuationSeparator" w:id="0">
    <w:p w14:paraId="0B4B85E3" w14:textId="77777777" w:rsidR="0069553E" w:rsidRDefault="00695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657E90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FC0CC" w14:textId="77777777" w:rsidR="0069553E" w:rsidRDefault="0069553E">
      <w:pPr>
        <w:spacing w:after="0"/>
      </w:pPr>
      <w:r>
        <w:separator/>
      </w:r>
    </w:p>
  </w:footnote>
  <w:footnote w:type="continuationSeparator" w:id="0">
    <w:p w14:paraId="2A2C587A" w14:textId="77777777" w:rsidR="0069553E" w:rsidRDefault="006955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8CFC6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DE"/>
    <w:rsid w:val="00054098"/>
    <w:rsid w:val="000A029F"/>
    <w:rsid w:val="001807CE"/>
    <w:rsid w:val="002E2DAF"/>
    <w:rsid w:val="00331BFB"/>
    <w:rsid w:val="00374627"/>
    <w:rsid w:val="00394A6D"/>
    <w:rsid w:val="003A599D"/>
    <w:rsid w:val="003F19B9"/>
    <w:rsid w:val="004476A1"/>
    <w:rsid w:val="00487381"/>
    <w:rsid w:val="0051043D"/>
    <w:rsid w:val="005114E7"/>
    <w:rsid w:val="005A7E54"/>
    <w:rsid w:val="005C2B87"/>
    <w:rsid w:val="005E5E55"/>
    <w:rsid w:val="00612155"/>
    <w:rsid w:val="00616068"/>
    <w:rsid w:val="00642BEC"/>
    <w:rsid w:val="0069553E"/>
    <w:rsid w:val="006E1817"/>
    <w:rsid w:val="006E401C"/>
    <w:rsid w:val="0077621B"/>
    <w:rsid w:val="007854C1"/>
    <w:rsid w:val="007963CE"/>
    <w:rsid w:val="007C2823"/>
    <w:rsid w:val="007D00B3"/>
    <w:rsid w:val="00845C7A"/>
    <w:rsid w:val="008511DE"/>
    <w:rsid w:val="008916B6"/>
    <w:rsid w:val="008E10EB"/>
    <w:rsid w:val="00957D6A"/>
    <w:rsid w:val="009763C8"/>
    <w:rsid w:val="00A36925"/>
    <w:rsid w:val="00A45AA2"/>
    <w:rsid w:val="00A8131A"/>
    <w:rsid w:val="00AB7740"/>
    <w:rsid w:val="00AD2421"/>
    <w:rsid w:val="00B769EE"/>
    <w:rsid w:val="00C57E43"/>
    <w:rsid w:val="00C72B59"/>
    <w:rsid w:val="00C91942"/>
    <w:rsid w:val="00CC75DB"/>
    <w:rsid w:val="00CF43ED"/>
    <w:rsid w:val="00D33143"/>
    <w:rsid w:val="00D56207"/>
    <w:rsid w:val="00D765AF"/>
    <w:rsid w:val="00DD4208"/>
    <w:rsid w:val="00E41BB2"/>
    <w:rsid w:val="00EA2B92"/>
    <w:rsid w:val="00ED2B53"/>
    <w:rsid w:val="00FC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6CD3"/>
  <w15:chartTrackingRefBased/>
  <w15:docId w15:val="{6C8EBEB4-8685-486A-88E1-0F37DC0C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unhanhuang.wor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tus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56715E039C4680ADB72C1562E50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EDEE5-A8B5-40E8-A6B3-B172F3DEE992}"/>
      </w:docPartPr>
      <w:docPartBody>
        <w:p w:rsidR="003F0967" w:rsidRDefault="009E4D04">
          <w:pPr>
            <w:pStyle w:val="2556715E039C4680ADB72C1562E50895"/>
          </w:pPr>
          <w:r>
            <w:t>Your Name</w:t>
          </w:r>
        </w:p>
      </w:docPartBody>
    </w:docPart>
    <w:docPart>
      <w:docPartPr>
        <w:name w:val="CDFD566B544C473EBB525E86ECCCD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B14D8-FC4D-4D3C-9934-A57B7738930F}"/>
      </w:docPartPr>
      <w:docPartBody>
        <w:p w:rsidR="003F0967" w:rsidRDefault="009E4D04">
          <w:pPr>
            <w:pStyle w:val="CDFD566B544C473EBB525E86ECCCDB50"/>
          </w:pPr>
          <w:r>
            <w:t>Education</w:t>
          </w:r>
        </w:p>
      </w:docPartBody>
    </w:docPart>
    <w:docPart>
      <w:docPartPr>
        <w:name w:val="1980EBAEABA542B7BFEB8F2403DF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2271A-DBC9-41B5-BAB6-9377AABA7D1F}"/>
      </w:docPartPr>
      <w:docPartBody>
        <w:p w:rsidR="003F0967" w:rsidRDefault="009E4D04">
          <w:pPr>
            <w:pStyle w:val="1980EBAEABA542B7BFEB8F2403DF96FC"/>
          </w:pPr>
          <w:r>
            <w:t>Related coursework</w:t>
          </w:r>
        </w:p>
      </w:docPartBody>
    </w:docPart>
    <w:docPart>
      <w:docPartPr>
        <w:name w:val="8B2BD52875644481B74992E956A83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106ED-4683-4BC8-B6E2-05A21A665508}"/>
      </w:docPartPr>
      <w:docPartBody>
        <w:p w:rsidR="003F0967" w:rsidRDefault="009E4D04">
          <w:pPr>
            <w:pStyle w:val="8B2BD52875644481B74992E956A8338E"/>
          </w:pPr>
          <w:r>
            <w:t>Skills &amp; Abilities</w:t>
          </w:r>
        </w:p>
      </w:docPartBody>
    </w:docPart>
    <w:docPart>
      <w:docPartPr>
        <w:name w:val="5D32486BC85141B79E6C10E745C25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534B6-0DE8-4790-A4B0-72C786C69F98}"/>
      </w:docPartPr>
      <w:docPartBody>
        <w:p w:rsidR="00B25B5D" w:rsidRDefault="003F0967" w:rsidP="003F0967">
          <w:pPr>
            <w:pStyle w:val="5D32486BC85141B79E6C10E745C254E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04"/>
    <w:rsid w:val="003F0967"/>
    <w:rsid w:val="00413476"/>
    <w:rsid w:val="005B4514"/>
    <w:rsid w:val="0062327D"/>
    <w:rsid w:val="009E4D04"/>
    <w:rsid w:val="00B25B5D"/>
    <w:rsid w:val="00CA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56715E039C4680ADB72C1562E50895">
    <w:name w:val="2556715E039C4680ADB72C1562E50895"/>
  </w:style>
  <w:style w:type="paragraph" w:customStyle="1" w:styleId="CDFD566B544C473EBB525E86ECCCDB50">
    <w:name w:val="CDFD566B544C473EBB525E86ECCCDB50"/>
  </w:style>
  <w:style w:type="paragraph" w:customStyle="1" w:styleId="5D32486BC85141B79E6C10E745C254E1">
    <w:name w:val="5D32486BC85141B79E6C10E745C254E1"/>
    <w:rsid w:val="003F0967"/>
  </w:style>
  <w:style w:type="paragraph" w:customStyle="1" w:styleId="1980EBAEABA542B7BFEB8F2403DF96FC">
    <w:name w:val="1980EBAEABA542B7BFEB8F2403DF96FC"/>
  </w:style>
  <w:style w:type="paragraph" w:customStyle="1" w:styleId="8B2BD52875644481B74992E956A8338E">
    <w:name w:val="8B2BD52875644481B74992E956A833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118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Yunhan Huang</dc:creator>
  <cp:keywords/>
  <dc:description>Yunhan Huang</dc:description>
  <cp:lastModifiedBy>Huang, Yunhan</cp:lastModifiedBy>
  <cp:revision>8</cp:revision>
  <dcterms:created xsi:type="dcterms:W3CDTF">2021-07-13T01:10:00Z</dcterms:created>
  <dcterms:modified xsi:type="dcterms:W3CDTF">2022-02-16T07:57:00Z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